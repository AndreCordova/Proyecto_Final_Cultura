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="Times New Roman"/>
          <w:sz w:val="26"/>
          <w:szCs w:val="26"/>
          <w:lang w:eastAsia="en-US"/>
        </w:rPr>
        <w:id w:val="-1095858867"/>
        <w:docPartObj>
          <w:docPartGallery w:val="Cover Pages"/>
          <w:docPartUnique/>
        </w:docPartObj>
      </w:sdtPr>
      <w:sdtEndPr>
        <w:rPr>
          <w:rFonts w:eastAsiaTheme="minorEastAsia"/>
          <w:lang w:eastAsia="ja-JP"/>
        </w:rPr>
      </w:sdtEndPr>
      <w:sdtContent>
        <w:bookmarkStart w:id="0" w:name="_GoBack" w:displacedByCustomXml="prev"/>
        <w:bookmarkEnd w:id="0" w:displacedByCustomXml="prev"/>
        <w:p w:rsidR="00ED69E1" w:rsidRPr="00E31EB3" w:rsidRDefault="00830947" w:rsidP="00ED69E1">
          <w:pPr>
            <w:pStyle w:val="Sinespaciado"/>
            <w:rPr>
              <w:rFonts w:asciiTheme="majorHAnsi" w:hAnsiTheme="majorHAnsi" w:cs="Times New Roman"/>
              <w:sz w:val="26"/>
              <w:szCs w:val="26"/>
            </w:rPr>
          </w:pPr>
          <w:r>
            <w:rPr>
              <w:noProof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98176" behindDoc="0" locked="0" layoutInCell="1" allowOverlap="1" wp14:anchorId="603F1567" wp14:editId="6F24FBDD">
                    <wp:simplePos x="0" y="0"/>
                    <wp:positionH relativeFrom="column">
                      <wp:posOffset>-552450</wp:posOffset>
                    </wp:positionH>
                    <wp:positionV relativeFrom="paragraph">
                      <wp:posOffset>-874395</wp:posOffset>
                    </wp:positionV>
                    <wp:extent cx="215900" cy="9719945"/>
                    <wp:effectExtent l="0" t="0" r="0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71994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F95CAF6" id="Grupo 114" o:spid="_x0000_s1026" style="position:absolute;margin-left:-43.5pt;margin-top:-68.85pt;width:17pt;height:765.35pt;z-index:251698176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">
                    <v:rect id="Rectángulo 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+ocUA&#10;AADaAAAADwAAAGRycy9kb3ducmV2LnhtbESPQWvCQBSE74X+h+UJvTUbLYhE1xBbpFoPorXF4zP7&#10;TNJm34bsqum/dwWhx2FmvmEmaWdqcabWVZYV9KMYBHFudcWFgt3n/HkEwnlkjbVlUvBHDtLp48ME&#10;E20vvKHz1hciQNglqKD0vkmkdHlJBl1kG+LgHW1r0AfZFlK3eAlwU8tBHA+lwYrDQokNvZaU/25P&#10;RsHH6v2HFlnzvTfr+WEZf23e+GWm1FOvy8YgPHX+P3xvL7SCAdyuhBs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76hxQAAANoAAAAPAAAAAAAAAAAAAAAAAJgCAABkcnMv&#10;ZG93bnJldi54bWxQSwUGAAAAAAQABAD1AAAAigMAAAAA&#10;" fillcolor="#ea6312 [3205]" stroked="f" strokeweight="1.5pt">
                      <v:stroke endcap="round"/>
                    </v:rect>
                    <v:rect id="Rectángulo 3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mqcMA&#10;AADaAAAADwAAAGRycy9kb3ducmV2LnhtbESPT4vCMBTE7wt+h/AEb2vqiotUo4iwKHtY/FPE47N5&#10;NsXmpTRR67c3woLHYWZ+w0znra3EjRpfOlYw6CcgiHOnSy4UZPufzzEIH5A1Vo5JwYM8zGedjymm&#10;2t15S7ddKESEsE9RgQmhTqX0uSGLvu9q4uidXWMxRNkUUjd4j3Bbya8k+ZYWS44LBmtaGsovu6tV&#10;sOGDOW4Pdmyvxer8O3pkp/YvU6rXbRcTEIHa8A7/t9dawRBeV+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AmqcMAAADaAAAADwAAAAAAAAAAAAAAAACYAgAAZHJzL2Rv&#10;d25yZXYueG1sUEsFBgAAAAAEAAQA9QAAAIgDAAAAAA==&#10;" fillcolor="#b01513 [3204]" stroked="f" strokeweight="1.5pt">
                      <v:stroke endcap="round"/>
                      <v:path arrowok="t"/>
                      <o:lock v:ext="edit" aspectratio="t"/>
                    </v:rect>
                  </v:group>
                </w:pict>
              </mc:Fallback>
            </mc:AlternateContent>
          </w:r>
          <w:r w:rsidR="00C17230"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018E8AC" wp14:editId="66A2E254">
                    <wp:simplePos x="0" y="0"/>
                    <wp:positionH relativeFrom="margin">
                      <wp:posOffset>323850</wp:posOffset>
                    </wp:positionH>
                    <wp:positionV relativeFrom="page">
                      <wp:posOffset>495300</wp:posOffset>
                    </wp:positionV>
                    <wp:extent cx="5753100" cy="1047750"/>
                    <wp:effectExtent l="0" t="0" r="0" b="0"/>
                    <wp:wrapNone/>
                    <wp:docPr id="42" name="Cuadro de text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53100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69E1" w:rsidRPr="00ED69E1" w:rsidRDefault="00C17230" w:rsidP="00ED69E1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  <w:szCs w:val="36"/>
                                    <w:lang w:val="es-EC"/>
                                  </w:rPr>
                                </w:pPr>
                                <w:r w:rsidRPr="00ED69E1">
                                  <w:rPr>
                                    <w:b/>
                                    <w:color w:val="000000" w:themeColor="text1"/>
                                    <w:sz w:val="40"/>
                                    <w:szCs w:val="36"/>
                                    <w:lang w:val="es-EC"/>
                                  </w:rPr>
                                  <w:t>UNIVERSIDAD TÉCNICA PARTICULAR DE LOJA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18E8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2" o:spid="_x0000_s1026" type="#_x0000_t202" style="position:absolute;margin-left:25.5pt;margin-top:39pt;width:453pt;height:8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" filled="f" stroked="f" strokeweight=".5pt">
                    <v:path arrowok="t"/>
                    <v:textbox inset="0,0,0,0">
                      <w:txbxContent>
                        <w:p w:rsidR="00ED69E1" w:rsidRPr="00ED69E1" w:rsidRDefault="00C17230" w:rsidP="00ED69E1">
                          <w:pPr>
                            <w:spacing w:before="120"/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  <w:szCs w:val="36"/>
                              <w:lang w:val="es-EC"/>
                            </w:rPr>
                          </w:pPr>
                          <w:r w:rsidRPr="00ED69E1">
                            <w:rPr>
                              <w:b/>
                              <w:color w:val="000000" w:themeColor="text1"/>
                              <w:sz w:val="40"/>
                              <w:szCs w:val="36"/>
                              <w:lang w:val="es-EC"/>
                            </w:rPr>
                            <w:t>UNIVERSIDAD TÉCNICA PARTICULAR DE LOJA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ED69E1" w:rsidRPr="00E31EB3" w:rsidRDefault="00C17230" w:rsidP="00C3227E">
          <w:pPr>
            <w:rPr>
              <w:rFonts w:asciiTheme="majorHAnsi" w:hAnsiTheme="majorHAnsi" w:cs="Times New Roman"/>
              <w:sz w:val="26"/>
              <w:szCs w:val="26"/>
            </w:rPr>
          </w:pP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741DF87" wp14:editId="65293CE5">
                    <wp:simplePos x="0" y="0"/>
                    <wp:positionH relativeFrom="margin">
                      <wp:posOffset>2230120</wp:posOffset>
                    </wp:positionH>
                    <wp:positionV relativeFrom="paragraph">
                      <wp:posOffset>5823585</wp:posOffset>
                    </wp:positionV>
                    <wp:extent cx="2970530" cy="685165"/>
                    <wp:effectExtent l="0" t="0" r="0" b="2540"/>
                    <wp:wrapNone/>
                    <wp:docPr id="7" name="Cuadro de text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70530" cy="685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69E1" w:rsidRDefault="00ED69E1" w:rsidP="00ED69E1">
                                <w:pPr>
                                  <w:rPr>
                                    <w:rFonts w:ascii="Century Gothic" w:hAnsi="Century Gothic"/>
                                    <w:noProof/>
                                    <w:color w:val="000000" w:themeColor="text1"/>
                                    <w:sz w:val="28"/>
                                    <w:lang w:val="es-MX" w:eastAsia="es-MX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noProof/>
                                    <w:color w:val="000000" w:themeColor="text1"/>
                                    <w:sz w:val="28"/>
                                    <w:lang w:val="es-MX" w:eastAsia="es-MX"/>
                                  </w:rPr>
                                  <w:t>Ing. Juan Carlos Morocho</w:t>
                                </w:r>
                              </w:p>
                              <w:p w:rsidR="00ED69E1" w:rsidRPr="00ED69E1" w:rsidRDefault="00ED69E1" w:rsidP="00ED69E1">
                                <w:pPr>
                                  <w:rPr>
                                    <w:rFonts w:ascii="Century Gothic" w:hAnsi="Century Gothic"/>
                                    <w:sz w:val="4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noProof/>
                                    <w:color w:val="000000" w:themeColor="text1"/>
                                    <w:sz w:val="28"/>
                                    <w:lang w:val="es-MX" w:eastAsia="es-MX"/>
                                  </w:rPr>
                                  <w:t>Ing. Nelson Piedra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41DF87" id="Cuadro de texto 7" o:spid="_x0000_s1027" type="#_x0000_t202" style="position:absolute;margin-left:175.6pt;margin-top:458.55pt;width:233.9pt;height:53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" stroked="f" strokeweight=".5pt">
                    <v:path arrowok="t"/>
                    <v:textbox>
                      <w:txbxContent>
                        <w:p w:rsidR="00ED69E1" w:rsidRDefault="00ED69E1" w:rsidP="00ED69E1">
                          <w:pPr>
                            <w:rPr>
                              <w:rFonts w:ascii="Century Gothic" w:hAnsi="Century Gothic"/>
                              <w:noProof/>
                              <w:color w:val="000000" w:themeColor="text1"/>
                              <w:sz w:val="28"/>
                              <w:lang w:val="es-MX" w:eastAsia="es-MX"/>
                            </w:rPr>
                          </w:pPr>
                          <w:r>
                            <w:rPr>
                              <w:rFonts w:ascii="Century Gothic" w:hAnsi="Century Gothic"/>
                              <w:noProof/>
                              <w:color w:val="000000" w:themeColor="text1"/>
                              <w:sz w:val="28"/>
                              <w:lang w:val="es-MX" w:eastAsia="es-MX"/>
                            </w:rPr>
                            <w:t>Ing. Juan Carlos Morocho</w:t>
                          </w:r>
                        </w:p>
                        <w:p w:rsidR="00ED69E1" w:rsidRPr="00ED69E1" w:rsidRDefault="00ED69E1" w:rsidP="00ED69E1">
                          <w:pPr>
                            <w:rPr>
                              <w:rFonts w:ascii="Century Gothic" w:hAnsi="Century Gothic"/>
                              <w:sz w:val="48"/>
                              <w:lang w:val="es-EC"/>
                            </w:rPr>
                          </w:pPr>
                          <w:r>
                            <w:rPr>
                              <w:rFonts w:ascii="Century Gothic" w:hAnsi="Century Gothic"/>
                              <w:noProof/>
                              <w:color w:val="000000" w:themeColor="text1"/>
                              <w:sz w:val="28"/>
                              <w:lang w:val="es-MX" w:eastAsia="es-MX"/>
                            </w:rPr>
                            <w:t>Ing. Nelson Piedra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A120AE2" wp14:editId="21387D4F">
                    <wp:simplePos x="0" y="0"/>
                    <wp:positionH relativeFrom="margin">
                      <wp:posOffset>608330</wp:posOffset>
                    </wp:positionH>
                    <wp:positionV relativeFrom="paragraph">
                      <wp:posOffset>5225415</wp:posOffset>
                    </wp:positionV>
                    <wp:extent cx="1694815" cy="533400"/>
                    <wp:effectExtent l="0" t="0" r="0" b="0"/>
                    <wp:wrapNone/>
                    <wp:docPr id="6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694815" cy="533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D69E1" w:rsidRDefault="00ED69E1" w:rsidP="00ED69E1">
                                <w:pPr>
                                  <w:rPr>
                                    <w:rFonts w:ascii="Century Gothic" w:hAnsi="Century Gothic"/>
                                    <w:color w:val="000000" w:themeColor="text1"/>
                                    <w:sz w:val="48"/>
                                  </w:rPr>
                                </w:pPr>
                                <w:r w:rsidRPr="00C17230">
                                  <w:rPr>
                                    <w:rFonts w:ascii="Century Gothic" w:hAnsi="Century Gothic"/>
                                    <w:color w:val="000000" w:themeColor="text1"/>
                                    <w:sz w:val="40"/>
                                  </w:rPr>
                                  <w:t>Docentes</w:t>
                                </w: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48"/>
                                  </w:rPr>
                                  <w:t>:</w:t>
                                </w:r>
                              </w:p>
                              <w:p w:rsidR="00ED69E1" w:rsidRPr="00DE34BE" w:rsidRDefault="00ED69E1" w:rsidP="00ED69E1">
                                <w:pPr>
                                  <w:rPr>
                                    <w:rFonts w:ascii="Century Gothic" w:hAnsi="Century Gothic"/>
                                    <w:sz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</w:rPr>
                                  <w:t>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20AE2" id="Cuadro de texto 6" o:spid="_x0000_s1028" type="#_x0000_t202" style="position:absolute;margin-left:47.9pt;margin-top:411.45pt;width:133.45pt;height:42pt;z-index:2516920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" fillcolor="window" stroked="f" strokeweight=".5pt">
                    <v:path arrowok="t"/>
                    <v:textbox>
                      <w:txbxContent>
                        <w:p w:rsidR="00ED69E1" w:rsidRDefault="00ED69E1" w:rsidP="00ED69E1">
                          <w:pPr>
                            <w:rPr>
                              <w:rFonts w:ascii="Century Gothic" w:hAnsi="Century Gothic"/>
                              <w:color w:val="000000" w:themeColor="text1"/>
                              <w:sz w:val="48"/>
                            </w:rPr>
                          </w:pPr>
                          <w:r w:rsidRPr="00C17230">
                            <w:rPr>
                              <w:rFonts w:ascii="Century Gothic" w:hAnsi="Century Gothic"/>
                              <w:color w:val="000000" w:themeColor="text1"/>
                              <w:sz w:val="40"/>
                            </w:rPr>
                            <w:t>Docentes</w:t>
                          </w: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48"/>
                            </w:rPr>
                            <w:t>:</w:t>
                          </w:r>
                        </w:p>
                        <w:p w:rsidR="00ED69E1" w:rsidRPr="00DE34BE" w:rsidRDefault="00ED69E1" w:rsidP="00ED69E1">
                          <w:pPr>
                            <w:rPr>
                              <w:rFonts w:ascii="Century Gothic" w:hAnsi="Century Gothic"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</w:rPr>
                            <w:t>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0F2C0742" wp14:editId="271F345D">
                    <wp:simplePos x="0" y="0"/>
                    <wp:positionH relativeFrom="margin">
                      <wp:posOffset>1866900</wp:posOffset>
                    </wp:positionH>
                    <wp:positionV relativeFrom="paragraph">
                      <wp:posOffset>4163060</wp:posOffset>
                    </wp:positionV>
                    <wp:extent cx="2970530" cy="652145"/>
                    <wp:effectExtent l="3810" t="4445" r="0" b="635"/>
                    <wp:wrapNone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70530" cy="652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69E1" w:rsidRPr="00ED69E1" w:rsidRDefault="00ED69E1" w:rsidP="00ED69E1">
                                <w:pPr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</w:pPr>
                                <w:r w:rsidRPr="00ED69E1"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  <w:t>Normalizar una Base de Datos</w:t>
                                </w:r>
                              </w:p>
                              <w:p w:rsidR="00ED69E1" w:rsidRPr="002F71A0" w:rsidRDefault="00ED69E1" w:rsidP="00ED69E1">
                                <w:pPr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</w:pPr>
                                <w:r w:rsidRPr="00ED69E1"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  <w:t xml:space="preserve">      </w:t>
                                </w:r>
                                <w:r w:rsidR="002F71A0"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  <w:t>CULTURA ECUATORIANA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2C0742" id="Cuadro de texto 10" o:spid="_x0000_s1029" type="#_x0000_t202" style="position:absolute;margin-left:147pt;margin-top:327.8pt;width:233.9pt;height:51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" stroked="f" strokeweight=".5pt">
                    <v:path arrowok="t"/>
                    <v:textbox>
                      <w:txbxContent>
                        <w:p w:rsidR="00ED69E1" w:rsidRPr="00ED69E1" w:rsidRDefault="00ED69E1" w:rsidP="00ED69E1">
                          <w:pPr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</w:pPr>
                          <w:r w:rsidRPr="00ED69E1"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  <w:t>Normalizar una Base de Datos</w:t>
                          </w:r>
                        </w:p>
                        <w:p w:rsidR="00ED69E1" w:rsidRPr="002F71A0" w:rsidRDefault="00ED69E1" w:rsidP="00ED69E1">
                          <w:pPr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</w:pPr>
                          <w:r w:rsidRPr="00ED69E1"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  <w:t xml:space="preserve">      </w:t>
                          </w:r>
                          <w:r w:rsidR="002F71A0"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  <w:t>CULTURA ECUATORIANA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73288EE7" wp14:editId="75FF19D1">
                    <wp:simplePos x="0" y="0"/>
                    <wp:positionH relativeFrom="margin">
                      <wp:posOffset>564515</wp:posOffset>
                    </wp:positionH>
                    <wp:positionV relativeFrom="paragraph">
                      <wp:posOffset>3758565</wp:posOffset>
                    </wp:positionV>
                    <wp:extent cx="1089660" cy="533400"/>
                    <wp:effectExtent l="0" t="0" r="8890" b="0"/>
                    <wp:wrapNone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089660" cy="533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D69E1" w:rsidRPr="00C17230" w:rsidRDefault="00ED69E1" w:rsidP="00ED69E1">
                                <w:pPr>
                                  <w:rPr>
                                    <w:rFonts w:ascii="Century Gothic" w:hAnsi="Century Gothic"/>
                                    <w:color w:val="000000" w:themeColor="text1"/>
                                    <w:sz w:val="40"/>
                                  </w:rPr>
                                </w:pPr>
                                <w:r w:rsidRPr="00C17230">
                                  <w:rPr>
                                    <w:rFonts w:ascii="Century Gothic" w:hAnsi="Century Gothic"/>
                                    <w:color w:val="000000" w:themeColor="text1"/>
                                    <w:sz w:val="40"/>
                                  </w:rPr>
                                  <w:t>Tema:</w:t>
                                </w:r>
                              </w:p>
                              <w:p w:rsidR="00ED69E1" w:rsidRPr="00DE34BE" w:rsidRDefault="00ED69E1" w:rsidP="00ED69E1">
                                <w:pPr>
                                  <w:rPr>
                                    <w:rFonts w:ascii="Century Gothic" w:hAnsi="Century Gothic"/>
                                    <w:sz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</w:rPr>
                                  <w:t>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288EE7" id="Cuadro de texto 5" o:spid="_x0000_s1030" type="#_x0000_t202" style="position:absolute;margin-left:44.45pt;margin-top:295.95pt;width:85.8pt;height:42pt;z-index:2516899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" fillcolor="window" stroked="f" strokeweight=".5pt">
                    <v:path arrowok="t"/>
                    <v:textbox>
                      <w:txbxContent>
                        <w:p w:rsidR="00ED69E1" w:rsidRPr="00C17230" w:rsidRDefault="00ED69E1" w:rsidP="00ED69E1">
                          <w:pPr>
                            <w:rPr>
                              <w:rFonts w:ascii="Century Gothic" w:hAnsi="Century Gothic"/>
                              <w:color w:val="000000" w:themeColor="text1"/>
                              <w:sz w:val="40"/>
                            </w:rPr>
                          </w:pPr>
                          <w:r w:rsidRPr="00C17230">
                            <w:rPr>
                              <w:rFonts w:ascii="Century Gothic" w:hAnsi="Century Gothic"/>
                              <w:color w:val="000000" w:themeColor="text1"/>
                              <w:sz w:val="40"/>
                            </w:rPr>
                            <w:t>Tema:</w:t>
                          </w:r>
                        </w:p>
                        <w:p w:rsidR="00ED69E1" w:rsidRPr="00DE34BE" w:rsidRDefault="00ED69E1" w:rsidP="00ED69E1">
                          <w:pPr>
                            <w:rPr>
                              <w:rFonts w:ascii="Century Gothic" w:hAnsi="Century Gothic"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</w:rPr>
                            <w:t>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568E6853" wp14:editId="30452CAB">
                    <wp:simplePos x="0" y="0"/>
                    <wp:positionH relativeFrom="margin">
                      <wp:posOffset>1828800</wp:posOffset>
                    </wp:positionH>
                    <wp:positionV relativeFrom="paragraph">
                      <wp:posOffset>2930525</wp:posOffset>
                    </wp:positionV>
                    <wp:extent cx="2970530" cy="494665"/>
                    <wp:effectExtent l="3810" t="635" r="0" b="0"/>
                    <wp:wrapNone/>
                    <wp:docPr id="8" name="Cuadro de text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70530" cy="494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69E1" w:rsidRPr="00ED69E1" w:rsidRDefault="00ED69E1" w:rsidP="00ED69E1">
                                <w:pPr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</w:pPr>
                                <w:r w:rsidRPr="00ED69E1"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  <w:t>Fundamentos de Base de Datos</w:t>
                                </w:r>
                              </w:p>
                              <w:p w:rsidR="00ED69E1" w:rsidRPr="00ED69E1" w:rsidRDefault="00ED69E1" w:rsidP="00ED69E1">
                                <w:pPr>
                                  <w:rPr>
                                    <w:rFonts w:ascii="Century Gothic" w:hAnsi="Century Gothic"/>
                                    <w:sz w:val="48"/>
                                    <w:lang w:val="es-EC"/>
                                  </w:rPr>
                                </w:pPr>
                                <w:r w:rsidRPr="00ED69E1">
                                  <w:rPr>
                                    <w:rFonts w:ascii="Century Gothic" w:hAnsi="Century Gothic"/>
                                    <w:sz w:val="48"/>
                                    <w:lang w:val="es-EC"/>
                                  </w:rPr>
                                  <w:t>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8E6853" id="Cuadro de texto 8" o:spid="_x0000_s1031" type="#_x0000_t202" style="position:absolute;margin-left:2in;margin-top:230.75pt;width:233.9pt;height:38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" stroked="f" strokeweight=".5pt">
                    <v:path arrowok="t"/>
                    <v:textbox>
                      <w:txbxContent>
                        <w:p w:rsidR="00ED69E1" w:rsidRPr="00ED69E1" w:rsidRDefault="00ED69E1" w:rsidP="00ED69E1">
                          <w:pPr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</w:pPr>
                          <w:r w:rsidRPr="00ED69E1"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  <w:t>Fundamentos de Base de Datos</w:t>
                          </w:r>
                        </w:p>
                        <w:p w:rsidR="00ED69E1" w:rsidRPr="00ED69E1" w:rsidRDefault="00ED69E1" w:rsidP="00ED69E1">
                          <w:pPr>
                            <w:rPr>
                              <w:rFonts w:ascii="Century Gothic" w:hAnsi="Century Gothic"/>
                              <w:sz w:val="48"/>
                              <w:lang w:val="es-EC"/>
                            </w:rPr>
                          </w:pPr>
                          <w:r w:rsidRPr="00ED69E1">
                            <w:rPr>
                              <w:rFonts w:ascii="Century Gothic" w:hAnsi="Century Gothic"/>
                              <w:sz w:val="48"/>
                              <w:lang w:val="es-EC"/>
                            </w:rPr>
                            <w:t>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68CF60E7" wp14:editId="76C57460">
                    <wp:simplePos x="0" y="0"/>
                    <wp:positionH relativeFrom="margin">
                      <wp:posOffset>371475</wp:posOffset>
                    </wp:positionH>
                    <wp:positionV relativeFrom="paragraph">
                      <wp:posOffset>2620010</wp:posOffset>
                    </wp:positionV>
                    <wp:extent cx="1417955" cy="466725"/>
                    <wp:effectExtent l="0" t="0" r="4445" b="9525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417955" cy="4667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D69E1" w:rsidRPr="00C17230" w:rsidRDefault="00ED69E1" w:rsidP="00ED69E1">
                                <w:pPr>
                                  <w:rPr>
                                    <w:rFonts w:ascii="Century Gothic" w:hAnsi="Century Gothic"/>
                                    <w:color w:val="000000" w:themeColor="text1"/>
                                    <w:sz w:val="40"/>
                                  </w:rPr>
                                </w:pPr>
                                <w:r w:rsidRPr="00C17230">
                                  <w:rPr>
                                    <w:rFonts w:ascii="Century Gothic" w:hAnsi="Century Gothic"/>
                                    <w:color w:val="000000" w:themeColor="text1"/>
                                    <w:sz w:val="40"/>
                                  </w:rPr>
                                  <w:t>Materia:</w:t>
                                </w:r>
                              </w:p>
                              <w:p w:rsidR="00ED69E1" w:rsidRPr="00DE34BE" w:rsidRDefault="00ED69E1" w:rsidP="00ED69E1">
                                <w:pPr>
                                  <w:rPr>
                                    <w:rFonts w:ascii="Century Gothic" w:hAnsi="Century Gothic"/>
                                    <w:sz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</w:rPr>
                                  <w:t>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CF60E7" id="Cuadro de texto 4" o:spid="_x0000_s1032" type="#_x0000_t202" style="position:absolute;margin-left:29.25pt;margin-top:206.3pt;width:111.65pt;height:36.75pt;z-index:2516879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" fillcolor="window" stroked="f" strokeweight=".5pt">
                    <v:path arrowok="t"/>
                    <v:textbox>
                      <w:txbxContent>
                        <w:p w:rsidR="00ED69E1" w:rsidRPr="00C17230" w:rsidRDefault="00ED69E1" w:rsidP="00ED69E1">
                          <w:pPr>
                            <w:rPr>
                              <w:rFonts w:ascii="Century Gothic" w:hAnsi="Century Gothic"/>
                              <w:color w:val="000000" w:themeColor="text1"/>
                              <w:sz w:val="40"/>
                            </w:rPr>
                          </w:pPr>
                          <w:r w:rsidRPr="00C17230">
                            <w:rPr>
                              <w:rFonts w:ascii="Century Gothic" w:hAnsi="Century Gothic"/>
                              <w:color w:val="000000" w:themeColor="text1"/>
                              <w:sz w:val="40"/>
                            </w:rPr>
                            <w:t>Materia:</w:t>
                          </w:r>
                        </w:p>
                        <w:p w:rsidR="00ED69E1" w:rsidRPr="00DE34BE" w:rsidRDefault="00ED69E1" w:rsidP="00ED69E1">
                          <w:pPr>
                            <w:rPr>
                              <w:rFonts w:ascii="Century Gothic" w:hAnsi="Century Gothic"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</w:rPr>
                            <w:t>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00E8DC0" wp14:editId="1960B06E">
                    <wp:simplePos x="0" y="0"/>
                    <wp:positionH relativeFrom="margin">
                      <wp:posOffset>244475</wp:posOffset>
                    </wp:positionH>
                    <wp:positionV relativeFrom="paragraph">
                      <wp:posOffset>1434465</wp:posOffset>
                    </wp:positionV>
                    <wp:extent cx="1934210" cy="533400"/>
                    <wp:effectExtent l="0" t="0" r="2540" b="0"/>
                    <wp:wrapNone/>
                    <wp:docPr id="33" name="Cuadro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934210" cy="533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D69E1" w:rsidRPr="00C17230" w:rsidRDefault="002F71A0" w:rsidP="00ED69E1">
                                <w:pPr>
                                  <w:rPr>
                                    <w:rFonts w:ascii="Century Gothic" w:hAnsi="Century Gothic"/>
                                    <w:color w:val="000000" w:themeColor="text1"/>
                                    <w:sz w:val="40"/>
                                  </w:rPr>
                                </w:pPr>
                                <w:r w:rsidRPr="00C17230">
                                  <w:rPr>
                                    <w:rFonts w:ascii="Century Gothic" w:hAnsi="Century Gothic"/>
                                    <w:color w:val="000000" w:themeColor="text1"/>
                                    <w:sz w:val="40"/>
                                  </w:rPr>
                                  <w:t>Estudiante</w:t>
                                </w:r>
                                <w:r w:rsidR="00ED69E1" w:rsidRPr="00C17230">
                                  <w:rPr>
                                    <w:rFonts w:ascii="Century Gothic" w:hAnsi="Century Gothic"/>
                                    <w:color w:val="000000" w:themeColor="text1"/>
                                    <w:sz w:val="40"/>
                                  </w:rPr>
                                  <w:t>:</w:t>
                                </w:r>
                              </w:p>
                              <w:p w:rsidR="00ED69E1" w:rsidRPr="00DE34BE" w:rsidRDefault="00ED69E1" w:rsidP="00ED69E1">
                                <w:pPr>
                                  <w:rPr>
                                    <w:rFonts w:ascii="Century Gothic" w:hAnsi="Century Gothic"/>
                                    <w:sz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</w:rPr>
                                  <w:t>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0E8DC0" id="Cuadro de texto 33" o:spid="_x0000_s1033" type="#_x0000_t202" style="position:absolute;margin-left:19.25pt;margin-top:112.95pt;width:152.3pt;height:42pt;z-index:2516858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" fillcolor="window" stroked="f" strokeweight=".5pt">
                    <v:path arrowok="t"/>
                    <v:textbox>
                      <w:txbxContent>
                        <w:p w:rsidR="00ED69E1" w:rsidRPr="00C17230" w:rsidRDefault="002F71A0" w:rsidP="00ED69E1">
                          <w:pPr>
                            <w:rPr>
                              <w:rFonts w:ascii="Century Gothic" w:hAnsi="Century Gothic"/>
                              <w:color w:val="000000" w:themeColor="text1"/>
                              <w:sz w:val="40"/>
                            </w:rPr>
                          </w:pPr>
                          <w:r w:rsidRPr="00C17230">
                            <w:rPr>
                              <w:rFonts w:ascii="Century Gothic" w:hAnsi="Century Gothic"/>
                              <w:color w:val="000000" w:themeColor="text1"/>
                              <w:sz w:val="40"/>
                            </w:rPr>
                            <w:t>Estudiante</w:t>
                          </w:r>
                          <w:r w:rsidR="00ED69E1" w:rsidRPr="00C17230">
                            <w:rPr>
                              <w:rFonts w:ascii="Century Gothic" w:hAnsi="Century Gothic"/>
                              <w:color w:val="000000" w:themeColor="text1"/>
                              <w:sz w:val="40"/>
                            </w:rPr>
                            <w:t>:</w:t>
                          </w:r>
                        </w:p>
                        <w:p w:rsidR="00ED69E1" w:rsidRPr="00DE34BE" w:rsidRDefault="00ED69E1" w:rsidP="00ED69E1">
                          <w:pPr>
                            <w:rPr>
                              <w:rFonts w:ascii="Century Gothic" w:hAnsi="Century Gothic"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</w:rPr>
                            <w:t>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2D5D2FD9" wp14:editId="6B016109">
                    <wp:simplePos x="0" y="0"/>
                    <wp:positionH relativeFrom="margin">
                      <wp:posOffset>1889760</wp:posOffset>
                    </wp:positionH>
                    <wp:positionV relativeFrom="paragraph">
                      <wp:posOffset>1739265</wp:posOffset>
                    </wp:positionV>
                    <wp:extent cx="2970530" cy="733425"/>
                    <wp:effectExtent l="0" t="0" r="3175" b="0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70530" cy="733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69E1" w:rsidRPr="002F71A0" w:rsidRDefault="002F71A0" w:rsidP="00ED69E1">
                                <w:pPr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EC"/>
                                  </w:rPr>
                                  <w:t>Andrea Darlin Córdova Pogo.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5D2FD9" id="Cuadro de texto 1" o:spid="_x0000_s1034" type="#_x0000_t202" style="position:absolute;margin-left:148.8pt;margin-top:136.95pt;width:233.9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" stroked="f" strokeweight=".5pt">
                    <v:path arrowok="t"/>
                    <v:textbox>
                      <w:txbxContent>
                        <w:p w:rsidR="00ED69E1" w:rsidRPr="002F71A0" w:rsidRDefault="002F71A0" w:rsidP="00ED69E1">
                          <w:pPr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EC"/>
                            </w:rPr>
                            <w:t>Andrea Darlin Córdova Pogo.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w:drawing>
              <wp:anchor distT="0" distB="0" distL="114300" distR="114300" simplePos="0" relativeHeight="251684864" behindDoc="0" locked="0" layoutInCell="1" allowOverlap="1" wp14:anchorId="2EF481DE" wp14:editId="7526F531">
                <wp:simplePos x="0" y="0"/>
                <wp:positionH relativeFrom="column">
                  <wp:posOffset>2505075</wp:posOffset>
                </wp:positionH>
                <wp:positionV relativeFrom="paragraph">
                  <wp:posOffset>6985</wp:posOffset>
                </wp:positionV>
                <wp:extent cx="809625" cy="1299349"/>
                <wp:effectExtent l="0" t="0" r="0" b="0"/>
                <wp:wrapNone/>
                <wp:docPr id="11" name="Imagen 11" descr="http://upload.wikimedia.org/wikipedia/commons/thumb/9/91/Universidad_T%C3%A9cnica_Particular_de_Loja.png/200px-Universidad_T%C3%A9cnica_Particular_de_Loj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pload.wikimedia.org/wikipedia/commons/thumb/9/91/Universidad_T%C3%A9cnica_Particular_de_Loja.png/200px-Universidad_T%C3%A9cnica_Particular_de_Loj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374" cy="1303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9E1" w:rsidRPr="00E31EB3">
            <w:rPr>
              <w:rFonts w:asciiTheme="majorHAnsi" w:hAnsiTheme="majorHAnsi" w:cs="Times New Roman"/>
              <w:noProof/>
              <w:sz w:val="26"/>
              <w:szCs w:val="2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729946F1" wp14:editId="7D438C59">
                    <wp:simplePos x="0" y="0"/>
                    <wp:positionH relativeFrom="margin">
                      <wp:posOffset>1576070</wp:posOffset>
                    </wp:positionH>
                    <wp:positionV relativeFrom="paragraph">
                      <wp:posOffset>7622540</wp:posOffset>
                    </wp:positionV>
                    <wp:extent cx="2970530" cy="494665"/>
                    <wp:effectExtent l="0" t="0" r="2540" b="3810"/>
                    <wp:wrapNone/>
                    <wp:docPr id="9" name="Cuadro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70530" cy="494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69E1" w:rsidRPr="004A1729" w:rsidRDefault="00ED69E1" w:rsidP="00ED69E1">
                                <w:pPr>
                                  <w:jc w:val="center"/>
                                  <w:rPr>
                                    <w:rFonts w:ascii="Century Gothic" w:hAnsi="Century Gothic"/>
                                    <w:sz w:val="4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  <w:lang w:val="es-MX"/>
                                  </w:rPr>
                                  <w:t>Loja-Ecuador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946F1" id="Cuadro de texto 9" o:spid="_x0000_s1035" type="#_x0000_t202" style="position:absolute;margin-left:124.1pt;margin-top:600.2pt;width:233.9pt;height:38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" stroked="f" strokeweight=".5pt">
                    <v:path arrowok="t"/>
                    <v:textbox>
                      <w:txbxContent>
                        <w:p w:rsidR="00ED69E1" w:rsidRPr="004A1729" w:rsidRDefault="00ED69E1" w:rsidP="00ED69E1">
                          <w:pPr>
                            <w:jc w:val="center"/>
                            <w:rPr>
                              <w:rFonts w:ascii="Century Gothic" w:hAnsi="Century Gothic"/>
                              <w:sz w:val="48"/>
                              <w:lang w:val="es-MX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  <w:lang w:val="es-MX"/>
                            </w:rPr>
                            <w:t>Loja-Ecuador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D69E1" w:rsidRPr="00E31EB3">
            <w:rPr>
              <w:rFonts w:asciiTheme="majorHAnsi" w:hAnsiTheme="majorHAnsi" w:cs="Times New Roman"/>
              <w:sz w:val="26"/>
              <w:szCs w:val="26"/>
            </w:rPr>
            <w:br w:type="page"/>
          </w:r>
        </w:p>
      </w:sdtContent>
    </w:sdt>
    <w:p w:rsidR="0004026D" w:rsidRPr="00A5619E" w:rsidRDefault="00C17230" w:rsidP="00A5619E">
      <w:pPr>
        <w:spacing w:after="0" w:line="360" w:lineRule="auto"/>
        <w:jc w:val="center"/>
        <w:rPr>
          <w:rFonts w:ascii="Cambria" w:eastAsia="Times New Roman" w:hAnsi="Cambria" w:cs="Times New Roman"/>
          <w:b/>
          <w:color w:val="000000"/>
          <w:sz w:val="36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 w:val="36"/>
          <w:szCs w:val="24"/>
          <w:shd w:val="clear" w:color="auto" w:fill="FFFFFF"/>
          <w:lang w:val="es-EC" w:eastAsia="es-EC"/>
        </w:rPr>
        <w:lastRenderedPageBreak/>
        <w:t>VISIONAMIENTO DEL PROYECTO</w:t>
      </w:r>
    </w:p>
    <w:p w:rsidR="0004026D" w:rsidRPr="00A5619E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</w:p>
    <w:p w:rsidR="0004026D" w:rsidRPr="00A5619E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  <w:t>Misión del Sistema</w:t>
      </w: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Recopilar, integrar, preservar y brindar acceso a bases de datos cualitativas y cuantitativas sobre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la cultura Ecuatoriana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; así como analizar la información a través de diversas herramientas como simulación, y sistemas información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como 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YouTube y Wikipedia.</w:t>
      </w: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Pr="00A5619E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Pr="00A5619E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  <w:t>Visión de Sistema</w:t>
      </w: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Pr="00A5619E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Ser un programa líder, capaz de satisfacer las necesidades de información de los usuarios, proporcionando así un trabajo de calidad. Donde el sistema permitirá a los usuarios manejar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la herramienta 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de una manera más eficiente, la cual tendrá un  acceso rápido y sencillo a los datos, gracias a </w:t>
      </w:r>
      <w:r w:rsidR="00C3227E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interfaces, gráficas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sencillas y amigables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  <w:t>Objetivos</w:t>
      </w: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</w:p>
    <w:p w:rsidR="0004026D" w:rsidRPr="00A5619E" w:rsidRDefault="0004026D" w:rsidP="00A5619E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Conocer el repertorio de Instrucción de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Culturas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y de la información subsecuente de las tablas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04026D" w:rsidRPr="00A5619E" w:rsidRDefault="002F71A0" w:rsidP="00A5619E">
      <w:pPr>
        <w:numPr>
          <w:ilvl w:val="0"/>
          <w:numId w:val="13"/>
        </w:numPr>
        <w:shd w:val="clear" w:color="auto" w:fill="FFFFFF"/>
        <w:spacing w:after="0" w:line="360" w:lineRule="auto"/>
        <w:ind w:right="30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Localizar</w:t>
      </w:r>
      <w:r w:rsidR="0004026D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información en forma efectiva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04026D" w:rsidRPr="00A5619E" w:rsidRDefault="002F71A0" w:rsidP="00A5619E">
      <w:pPr>
        <w:numPr>
          <w:ilvl w:val="0"/>
          <w:numId w:val="13"/>
        </w:numPr>
        <w:shd w:val="clear" w:color="auto" w:fill="FFFFFF"/>
        <w:spacing w:after="0" w:line="360" w:lineRule="auto"/>
        <w:ind w:right="30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Identificar y manejar</w:t>
      </w:r>
      <w:r w:rsidR="0004026D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adecuadamente las fuentes de información disponibles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04026D" w:rsidRPr="00A5619E" w:rsidRDefault="0004026D" w:rsidP="00A5619E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Evitar la redundancia de datos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04026D" w:rsidRPr="00A5619E" w:rsidRDefault="0004026D" w:rsidP="00A5619E">
      <w:pPr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Utilizar la metodología de diseño de base de datos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Default="00A5619E" w:rsidP="00A5619E">
      <w:pPr>
        <w:tabs>
          <w:tab w:val="center" w:pos="4680"/>
          <w:tab w:val="left" w:pos="6210"/>
        </w:tabs>
        <w:spacing w:after="0" w:line="360" w:lineRule="auto"/>
        <w:rPr>
          <w:rFonts w:ascii="Cambria" w:eastAsia="Times New Roman" w:hAnsi="Cambria" w:cs="Times New Roman"/>
          <w:b/>
          <w:color w:val="000000"/>
          <w:sz w:val="32"/>
          <w:szCs w:val="24"/>
          <w:shd w:val="clear" w:color="auto" w:fill="FFFFFF"/>
          <w:lang w:val="es-EC" w:eastAsia="es-EC"/>
        </w:rPr>
      </w:pPr>
      <w:r>
        <w:rPr>
          <w:rFonts w:ascii="Cambria" w:eastAsia="Times New Roman" w:hAnsi="Cambria" w:cs="Times New Roman"/>
          <w:b/>
          <w:color w:val="000000"/>
          <w:sz w:val="32"/>
          <w:szCs w:val="24"/>
          <w:shd w:val="clear" w:color="auto" w:fill="FFFFFF"/>
          <w:lang w:val="es-EC" w:eastAsia="es-EC"/>
        </w:rPr>
        <w:lastRenderedPageBreak/>
        <w:tab/>
      </w:r>
      <w:r w:rsidR="0004026D" w:rsidRPr="00A5619E">
        <w:rPr>
          <w:rFonts w:ascii="Cambria" w:eastAsia="Times New Roman" w:hAnsi="Cambria" w:cs="Times New Roman"/>
          <w:b/>
          <w:color w:val="000000"/>
          <w:sz w:val="32"/>
          <w:szCs w:val="24"/>
          <w:shd w:val="clear" w:color="auto" w:fill="FFFFFF"/>
          <w:lang w:val="es-EC" w:eastAsia="es-EC"/>
        </w:rPr>
        <w:t>Introducción</w:t>
      </w:r>
      <w:r>
        <w:rPr>
          <w:rFonts w:ascii="Cambria" w:eastAsia="Times New Roman" w:hAnsi="Cambria" w:cs="Times New Roman"/>
          <w:b/>
          <w:color w:val="000000"/>
          <w:sz w:val="32"/>
          <w:szCs w:val="24"/>
          <w:shd w:val="clear" w:color="auto" w:fill="FFFFFF"/>
          <w:lang w:val="es-EC" w:eastAsia="es-EC"/>
        </w:rPr>
        <w:tab/>
      </w:r>
    </w:p>
    <w:p w:rsidR="00A5619E" w:rsidRPr="00A5619E" w:rsidRDefault="00A5619E" w:rsidP="00A5619E">
      <w:pPr>
        <w:tabs>
          <w:tab w:val="center" w:pos="4680"/>
          <w:tab w:val="left" w:pos="6210"/>
        </w:tabs>
        <w:spacing w:after="0" w:line="360" w:lineRule="auto"/>
        <w:rPr>
          <w:rFonts w:ascii="Cambria" w:eastAsia="Times New Roman" w:hAnsi="Cambria" w:cs="Times New Roman"/>
          <w:b/>
          <w:color w:val="000000"/>
          <w:sz w:val="32"/>
          <w:szCs w:val="24"/>
          <w:shd w:val="clear" w:color="auto" w:fill="FFFFFF"/>
          <w:lang w:val="es-EC" w:eastAsia="es-EC"/>
        </w:rPr>
      </w:pPr>
    </w:p>
    <w:p w:rsidR="0004026D" w:rsidRPr="00A5619E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En este presente proyecto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ha sido realizado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, debido a que nuestro país care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ce de información sobre nuestras culturas existentes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, realizaremos un modelo de base de datos  con una  metodología  de base de datos la cual no va ayudar a realizarlo d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e una manera ordenada y puntual, 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la información que necesitamos para poder desarrollar nuestro proyecto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fue buscada en internet.</w:t>
      </w: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  <w:t xml:space="preserve">Alcance </w:t>
      </w: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El siguiente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proyecto a realizar permitirá 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qué usuarios tengan acceso a la información de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las diferentes culturas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del Ecuador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la misma s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erá  una información ordenada,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este proyecto cubrirá los siguientes procesos:</w:t>
      </w: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Pr="00A5619E" w:rsidRDefault="0004026D" w:rsidP="00A5619E">
      <w:pPr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El usuario podrá 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solamente buscar información.</w:t>
      </w:r>
    </w:p>
    <w:p w:rsidR="002F71A0" w:rsidRPr="00A5619E" w:rsidRDefault="002F71A0" w:rsidP="00A5619E">
      <w:pPr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El administrador de la página podrá realizar actualizaciones, eliminaciones e insertar datos.</w:t>
      </w:r>
    </w:p>
    <w:p w:rsidR="0004026D" w:rsidRPr="00A5619E" w:rsidRDefault="0004026D" w:rsidP="00A5619E">
      <w:pPr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El us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uario podrá realizar consultas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, teniendo en cuenta los diferentes campos de búsqueda en nuestro caso el usuar</w:t>
      </w:r>
      <w:r w:rsidR="00AF4FBF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io podrá buscar por 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nombres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  <w:r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  <w:t>Tiempo de Implementación</w:t>
      </w:r>
    </w:p>
    <w:p w:rsidR="0004026D" w:rsidRPr="00A5619E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El tiempo que tenemos previsto a implementar el Proyecto es de 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90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horas</w:t>
      </w:r>
      <w:r w:rsidR="002F71A0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E02017" w:rsidRPr="00A5619E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  <w:lastRenderedPageBreak/>
        <w:t>Métodos a implementar (Prototipo)</w:t>
      </w:r>
    </w:p>
    <w:p w:rsid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Pr="00A5619E" w:rsidRDefault="00E02017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Este proyecto tiene como fin realizar una base de datos de 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Culturas ecuatorianas 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basándonos en un Prototipo en PHP; Hemos implemento el Método CRUD,  para el diseño y realización del Proyecto.</w:t>
      </w:r>
    </w:p>
    <w:p w:rsidR="003C3616" w:rsidRPr="00A5619E" w:rsidRDefault="003C3616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Recolectamos los datos generales más importantes </w:t>
      </w:r>
      <w:r w:rsidR="00127CD2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de 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la cultura Ecuatoriana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, para proceder 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a llenar datos 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en la Base de Datos; El proyecto nos permite 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insertar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, 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actualizar, eliminar y buscar datos.</w:t>
      </w:r>
    </w:p>
    <w:p w:rsidR="003C3616" w:rsidRPr="00A5619E" w:rsidRDefault="003C3616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Pr="00A5619E" w:rsidRDefault="00127CD2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Los datos recogidos son confi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ables y totalmente verificados.</w:t>
      </w:r>
    </w:p>
    <w:p w:rsidR="00675664" w:rsidRDefault="00675664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04026D" w:rsidRDefault="0004026D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  <w:t>Recomendaciones</w:t>
      </w:r>
    </w:p>
    <w:p w:rsidR="00A5619E" w:rsidRPr="00A5619E" w:rsidRDefault="00A5619E" w:rsidP="00A5619E">
      <w:pPr>
        <w:spacing w:after="0" w:line="360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shd w:val="clear" w:color="auto" w:fill="FFFFFF"/>
          <w:lang w:val="es-EC" w:eastAsia="es-EC"/>
        </w:rPr>
      </w:pPr>
    </w:p>
    <w:p w:rsidR="0004026D" w:rsidRPr="00A5619E" w:rsidRDefault="0004026D" w:rsidP="00A5619E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Mantener información amplia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A5619E" w:rsidRDefault="0004026D" w:rsidP="00A5619E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Conocer que la implementación del código debe estar bien estructurado para evitar algunas redundancias innecesarias</w:t>
      </w:r>
      <w:r w:rsid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.</w:t>
      </w: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spacing w:after="0" w:line="36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686975" w:rsidRPr="00A5619E" w:rsidRDefault="00EF563D" w:rsidP="00A5619E">
      <w:pPr>
        <w:pStyle w:val="Ttulo1"/>
        <w:jc w:val="both"/>
        <w:rPr>
          <w:rFonts w:ascii="Cambria" w:eastAsia="Times New Roman" w:hAnsi="Cambria" w:cs="Times New Roman"/>
          <w:b/>
          <w:color w:val="000000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Cs w:val="24"/>
          <w:shd w:val="clear" w:color="auto" w:fill="FFFFFF"/>
          <w:lang w:val="es-EC" w:eastAsia="es-EC"/>
        </w:rPr>
        <w:lastRenderedPageBreak/>
        <w:t>Diseño Conceptual</w:t>
      </w:r>
    </w:p>
    <w:p w:rsidR="00A5619E" w:rsidRPr="00A5619E" w:rsidRDefault="00A5619E" w:rsidP="00A5619E">
      <w:pPr>
        <w:rPr>
          <w:lang w:val="es-EC" w:eastAsia="es-EC"/>
        </w:rPr>
      </w:pPr>
    </w:p>
    <w:p w:rsidR="000325A6" w:rsidRPr="00A5619E" w:rsidRDefault="00675664" w:rsidP="00A5619E">
      <w:pPr>
        <w:pStyle w:val="Ttulo2"/>
        <w:numPr>
          <w:ilvl w:val="0"/>
          <w:numId w:val="0"/>
        </w:numPr>
        <w:ind w:left="576"/>
        <w:jc w:val="both"/>
        <w:rPr>
          <w:rFonts w:ascii="Cambria" w:eastAsia="Times New Roman" w:hAnsi="Cambria" w:cs="Times New Roman"/>
          <w:color w:val="000000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hd w:val="clear" w:color="auto" w:fill="FFFFFF"/>
          <w:lang w:val="es-EC" w:eastAsia="es-EC"/>
        </w:rPr>
        <w:drawing>
          <wp:inline distT="0" distB="0" distL="0" distR="0" wp14:anchorId="6F4B287E" wp14:editId="315D6961">
            <wp:extent cx="5514975" cy="5724525"/>
            <wp:effectExtent l="0" t="0" r="9525" b="9525"/>
            <wp:docPr id="44" name="Imagen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0"/>
                    <a:srcRect l="17769" t="13802" r="11199" b="17499"/>
                    <a:stretch/>
                  </pic:blipFill>
                  <pic:spPr bwMode="auto">
                    <a:xfrm>
                      <a:off x="0" y="0"/>
                      <a:ext cx="5514975" cy="572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19E" w:rsidRDefault="00A5619E" w:rsidP="00A5619E">
      <w:p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A5619E" w:rsidP="00A5619E">
      <w:p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7B48D4" w:rsidRPr="00A5619E" w:rsidRDefault="00600557" w:rsidP="00A5619E">
      <w:pPr>
        <w:pStyle w:val="Ttulo2"/>
        <w:jc w:val="both"/>
        <w:rPr>
          <w:rFonts w:ascii="Cambria" w:eastAsia="Times New Roman" w:hAnsi="Cambria" w:cs="Times New Roman"/>
          <w:b/>
          <w:color w:val="000000"/>
          <w:sz w:val="28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 w:val="28"/>
          <w:shd w:val="clear" w:color="auto" w:fill="FFFFFF"/>
          <w:lang w:val="es-EC" w:eastAsia="es-EC"/>
        </w:rPr>
        <w:t>Identificar los tipos de relación</w:t>
      </w:r>
    </w:p>
    <w:p w:rsidR="00272365" w:rsidRPr="00A5619E" w:rsidRDefault="00272365" w:rsidP="00A5619E">
      <w:p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A5619E" w:rsidRPr="00A5619E" w:rsidRDefault="00272365" w:rsidP="00A5619E">
      <w:p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Partimos realizando un modelo conceptual con las siguientes premisas:</w:t>
      </w:r>
    </w:p>
    <w:p w:rsidR="00272365" w:rsidRPr="00A5619E" w:rsidRDefault="00272365" w:rsidP="00A5619E">
      <w:pPr>
        <w:pStyle w:val="Prrafodelista"/>
        <w:numPr>
          <w:ilvl w:val="0"/>
          <w:numId w:val="4"/>
        </w:num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Un 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país</w:t>
      </w: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 xml:space="preserve"> puede tener </w:t>
      </w:r>
      <w:r w:rsidR="00675664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muchos grupos étnicos, así mismo los grupos étnicos pueden abarcar muchos países.</w:t>
      </w:r>
    </w:p>
    <w:p w:rsidR="00272365" w:rsidRPr="00A5619E" w:rsidRDefault="00272365" w:rsidP="00A5619E">
      <w:pPr>
        <w:pStyle w:val="Prrafodelista"/>
        <w:numPr>
          <w:ilvl w:val="0"/>
          <w:numId w:val="4"/>
        </w:num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lastRenderedPageBreak/>
        <w:t xml:space="preserve">Un </w:t>
      </w:r>
      <w:r w:rsidR="002F458F"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país puede tener muchas provincias.</w:t>
      </w:r>
    </w:p>
    <w:p w:rsidR="002F458F" w:rsidRPr="00A5619E" w:rsidRDefault="002F458F" w:rsidP="00A5619E">
      <w:pPr>
        <w:pStyle w:val="Prrafodelista"/>
        <w:numPr>
          <w:ilvl w:val="0"/>
          <w:numId w:val="4"/>
        </w:num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Un grupo étnico puede tener muchas lenguas, de la misma manera una lengua puede ser hablada por muchos grupos étnicos.</w:t>
      </w:r>
    </w:p>
    <w:p w:rsidR="002F458F" w:rsidRPr="00A5619E" w:rsidRDefault="002F458F" w:rsidP="00A5619E">
      <w:pPr>
        <w:pStyle w:val="Prrafodelista"/>
        <w:numPr>
          <w:ilvl w:val="0"/>
          <w:numId w:val="4"/>
        </w:num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Una provincia tiene muchos platos típicos (gastronomía), así mismo los mismos platos típicos pueden existir en muchas provincias.</w:t>
      </w:r>
    </w:p>
    <w:p w:rsidR="002F458F" w:rsidRPr="00A5619E" w:rsidRDefault="002F458F" w:rsidP="00A5619E">
      <w:pPr>
        <w:pStyle w:val="Prrafodelista"/>
        <w:numPr>
          <w:ilvl w:val="0"/>
          <w:numId w:val="4"/>
        </w:num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Una provincia puede tener muchas ciudades.</w:t>
      </w:r>
    </w:p>
    <w:p w:rsidR="00272365" w:rsidRPr="00A5619E" w:rsidRDefault="002F458F" w:rsidP="00A5619E">
      <w:pPr>
        <w:pStyle w:val="Prrafodelista"/>
        <w:numPr>
          <w:ilvl w:val="0"/>
          <w:numId w:val="4"/>
        </w:num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Una provincia tiene muchas tradiciones, de igual manera las mismas tradiciones pueden existir en muchas provincias.</w:t>
      </w:r>
    </w:p>
    <w:p w:rsidR="002F458F" w:rsidRPr="00A5619E" w:rsidRDefault="002F458F" w:rsidP="00A5619E">
      <w:pPr>
        <w:pStyle w:val="Prrafodelista"/>
        <w:numPr>
          <w:ilvl w:val="0"/>
          <w:numId w:val="4"/>
        </w:num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Cada ciudad tiene una tradición que lo caracteriza.</w:t>
      </w:r>
    </w:p>
    <w:p w:rsidR="001A412E" w:rsidRPr="00A5619E" w:rsidRDefault="002F458F" w:rsidP="00A5619E">
      <w:pPr>
        <w:pStyle w:val="Prrafodelista"/>
        <w:numPr>
          <w:ilvl w:val="0"/>
          <w:numId w:val="4"/>
        </w:numPr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t>Las fiestas populares se dan en una ciudad en específico.</w:t>
      </w:r>
    </w:p>
    <w:p w:rsidR="002F458F" w:rsidRPr="00A5619E" w:rsidRDefault="002F458F" w:rsidP="00A5619E">
      <w:pPr>
        <w:ind w:left="360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</w:p>
    <w:p w:rsidR="00272365" w:rsidRPr="00A5619E" w:rsidRDefault="00272365" w:rsidP="00A5619E">
      <w:pPr>
        <w:pStyle w:val="Ttulo1"/>
        <w:jc w:val="both"/>
        <w:rPr>
          <w:rFonts w:ascii="Cambria" w:eastAsia="Times New Roman" w:hAnsi="Cambria" w:cs="Times New Roman"/>
          <w:b/>
          <w:color w:val="000000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b/>
          <w:color w:val="000000"/>
          <w:szCs w:val="24"/>
          <w:shd w:val="clear" w:color="auto" w:fill="FFFFFF"/>
          <w:lang w:val="es-EC" w:eastAsia="es-EC"/>
        </w:rPr>
        <w:t>Diseño lógico</w:t>
      </w:r>
    </w:p>
    <w:p w:rsidR="00C3227E" w:rsidRPr="00A5619E" w:rsidRDefault="00C3227E" w:rsidP="00A5619E">
      <w:pPr>
        <w:pStyle w:val="Ttulo1"/>
        <w:numPr>
          <w:ilvl w:val="0"/>
          <w:numId w:val="0"/>
        </w:numPr>
        <w:ind w:left="432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sectPr w:rsidR="00C3227E" w:rsidRPr="00A5619E">
          <w:pgSz w:w="12240" w:h="15840"/>
          <w:pgMar w:top="1440" w:right="1440" w:bottom="1440" w:left="1440" w:header="720" w:footer="720" w:gutter="0"/>
          <w:cols w:space="720"/>
        </w:sectPr>
      </w:pPr>
    </w:p>
    <w:p w:rsidR="007B48D4" w:rsidRPr="00A5619E" w:rsidRDefault="002F458F" w:rsidP="00A5619E">
      <w:pPr>
        <w:pStyle w:val="Ttulo1"/>
        <w:numPr>
          <w:ilvl w:val="0"/>
          <w:numId w:val="0"/>
        </w:numPr>
        <w:ind w:left="432"/>
        <w:jc w:val="both"/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</w:pPr>
      <w:r w:rsidRPr="00A5619E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s-EC" w:eastAsia="es-EC"/>
        </w:rPr>
        <w:lastRenderedPageBreak/>
        <w:drawing>
          <wp:inline distT="0" distB="0" distL="0" distR="0" wp14:anchorId="67A06E99" wp14:editId="10BFE4E9">
            <wp:extent cx="7734300" cy="5553075"/>
            <wp:effectExtent l="0" t="0" r="0" b="9525"/>
            <wp:docPr id="45" name="Imagen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/>
                    <a:srcRect l="20276" t="15490" r="8974" b="21110"/>
                    <a:stretch/>
                  </pic:blipFill>
                  <pic:spPr bwMode="auto">
                    <a:xfrm>
                      <a:off x="0" y="0"/>
                      <a:ext cx="7734300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48D4" w:rsidRPr="00A5619E" w:rsidSect="002F458F">
      <w:pgSz w:w="16839" w:h="11907" w:orient="landscape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C5F" w:rsidRDefault="00A40C5F" w:rsidP="007B04A5">
      <w:pPr>
        <w:spacing w:after="0" w:line="240" w:lineRule="auto"/>
      </w:pPr>
      <w:r>
        <w:separator/>
      </w:r>
    </w:p>
  </w:endnote>
  <w:endnote w:type="continuationSeparator" w:id="0">
    <w:p w:rsidR="00A40C5F" w:rsidRDefault="00A40C5F" w:rsidP="007B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C5F" w:rsidRDefault="00A40C5F" w:rsidP="007B04A5">
      <w:pPr>
        <w:spacing w:after="0" w:line="240" w:lineRule="auto"/>
      </w:pPr>
      <w:r>
        <w:separator/>
      </w:r>
    </w:p>
  </w:footnote>
  <w:footnote w:type="continuationSeparator" w:id="0">
    <w:p w:rsidR="00A40C5F" w:rsidRDefault="00A40C5F" w:rsidP="007B0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B58"/>
    <w:multiLevelType w:val="hybridMultilevel"/>
    <w:tmpl w:val="4236933A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BE04CC7"/>
    <w:multiLevelType w:val="hybridMultilevel"/>
    <w:tmpl w:val="4D843986"/>
    <w:lvl w:ilvl="0" w:tplc="2F900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3096EC">
      <w:start w:val="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E24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825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84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E29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6F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5A9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01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301ED8"/>
    <w:multiLevelType w:val="hybridMultilevel"/>
    <w:tmpl w:val="655CDD0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DD5945"/>
    <w:multiLevelType w:val="hybridMultilevel"/>
    <w:tmpl w:val="E402D2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4525D"/>
    <w:multiLevelType w:val="multilevel"/>
    <w:tmpl w:val="270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06675"/>
    <w:multiLevelType w:val="hybridMultilevel"/>
    <w:tmpl w:val="CD64FCD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BC4A8D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3A6C0E61"/>
    <w:multiLevelType w:val="hybridMultilevel"/>
    <w:tmpl w:val="A40AA0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27EBA"/>
    <w:multiLevelType w:val="multilevel"/>
    <w:tmpl w:val="ED5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D765F0"/>
    <w:multiLevelType w:val="hybridMultilevel"/>
    <w:tmpl w:val="A61AD7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F0956"/>
    <w:multiLevelType w:val="hybridMultilevel"/>
    <w:tmpl w:val="D12E70AC"/>
    <w:lvl w:ilvl="0" w:tplc="D8BE9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22F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F48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CF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8C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82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5EB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03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26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B5A3D1C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B60757"/>
    <w:multiLevelType w:val="multilevel"/>
    <w:tmpl w:val="8AD2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D6A77"/>
    <w:multiLevelType w:val="hybridMultilevel"/>
    <w:tmpl w:val="4E4C15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3"/>
  </w:num>
  <w:num w:numId="13">
    <w:abstractNumId w:val="4"/>
  </w:num>
  <w:num w:numId="14">
    <w:abstractNumId w:val="8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3D"/>
    <w:rsid w:val="00007E8F"/>
    <w:rsid w:val="0001510E"/>
    <w:rsid w:val="000325A6"/>
    <w:rsid w:val="0004026D"/>
    <w:rsid w:val="00087577"/>
    <w:rsid w:val="00087D59"/>
    <w:rsid w:val="000B47A3"/>
    <w:rsid w:val="00127CD2"/>
    <w:rsid w:val="0016594A"/>
    <w:rsid w:val="00184C7C"/>
    <w:rsid w:val="00190C3F"/>
    <w:rsid w:val="001923DF"/>
    <w:rsid w:val="001A412E"/>
    <w:rsid w:val="001A7AAB"/>
    <w:rsid w:val="001C67A3"/>
    <w:rsid w:val="0020613D"/>
    <w:rsid w:val="00210756"/>
    <w:rsid w:val="0026507D"/>
    <w:rsid w:val="00267B49"/>
    <w:rsid w:val="00272365"/>
    <w:rsid w:val="002852C4"/>
    <w:rsid w:val="002A75BB"/>
    <w:rsid w:val="002B5DAD"/>
    <w:rsid w:val="002F00A9"/>
    <w:rsid w:val="002F458F"/>
    <w:rsid w:val="002F71A0"/>
    <w:rsid w:val="00316A67"/>
    <w:rsid w:val="003C3616"/>
    <w:rsid w:val="003C4DB3"/>
    <w:rsid w:val="00401F7D"/>
    <w:rsid w:val="00444604"/>
    <w:rsid w:val="00444F5B"/>
    <w:rsid w:val="004811AF"/>
    <w:rsid w:val="004C2375"/>
    <w:rsid w:val="00534CB6"/>
    <w:rsid w:val="00550CE3"/>
    <w:rsid w:val="0058587F"/>
    <w:rsid w:val="005C0394"/>
    <w:rsid w:val="00600557"/>
    <w:rsid w:val="00675664"/>
    <w:rsid w:val="00681E4C"/>
    <w:rsid w:val="00686975"/>
    <w:rsid w:val="007B04A5"/>
    <w:rsid w:val="007B48D4"/>
    <w:rsid w:val="007E2BC6"/>
    <w:rsid w:val="007E792A"/>
    <w:rsid w:val="0080175E"/>
    <w:rsid w:val="00802E7F"/>
    <w:rsid w:val="00827275"/>
    <w:rsid w:val="00830947"/>
    <w:rsid w:val="00894F01"/>
    <w:rsid w:val="008A4BFC"/>
    <w:rsid w:val="008D7F1F"/>
    <w:rsid w:val="009010C0"/>
    <w:rsid w:val="0091441D"/>
    <w:rsid w:val="00934F96"/>
    <w:rsid w:val="00A40C5F"/>
    <w:rsid w:val="00A5619E"/>
    <w:rsid w:val="00AD31C6"/>
    <w:rsid w:val="00AF4FBF"/>
    <w:rsid w:val="00C17230"/>
    <w:rsid w:val="00C3227E"/>
    <w:rsid w:val="00C356C9"/>
    <w:rsid w:val="00C82FC0"/>
    <w:rsid w:val="00C8661A"/>
    <w:rsid w:val="00CC49BE"/>
    <w:rsid w:val="00CC5C80"/>
    <w:rsid w:val="00D2478A"/>
    <w:rsid w:val="00D34C17"/>
    <w:rsid w:val="00DB1D2E"/>
    <w:rsid w:val="00DE6FE5"/>
    <w:rsid w:val="00DF576F"/>
    <w:rsid w:val="00E02017"/>
    <w:rsid w:val="00E31EB3"/>
    <w:rsid w:val="00E551B0"/>
    <w:rsid w:val="00E5637A"/>
    <w:rsid w:val="00E92183"/>
    <w:rsid w:val="00ED69E1"/>
    <w:rsid w:val="00EE6A2F"/>
    <w:rsid w:val="00EF563D"/>
    <w:rsid w:val="00F255C9"/>
    <w:rsid w:val="00F42F63"/>
    <w:rsid w:val="00F77350"/>
    <w:rsid w:val="00FD2D4F"/>
    <w:rsid w:val="00FD4007"/>
    <w:rsid w:val="00FE1EA4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3F5076-E08F-4CC9-B732-40EB84F0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8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8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8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8"/>
      </w:numPr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8"/>
      </w:numPr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8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0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4A5"/>
  </w:style>
  <w:style w:type="paragraph" w:styleId="Piedepgina">
    <w:name w:val="footer"/>
    <w:basedOn w:val="Normal"/>
    <w:link w:val="PiedepginaCar"/>
    <w:uiPriority w:val="99"/>
    <w:unhideWhenUsed/>
    <w:rsid w:val="007B04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4A5"/>
  </w:style>
  <w:style w:type="paragraph" w:styleId="NormalWeb">
    <w:name w:val="Normal (Web)"/>
    <w:basedOn w:val="Normal"/>
    <w:uiPriority w:val="99"/>
    <w:semiHidden/>
    <w:unhideWhenUsed/>
    <w:rsid w:val="00C866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30D37A-1250-45E9-8E92-E78D188A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0</TotalTime>
  <Pages>7</Pages>
  <Words>533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</dc:creator>
  <cp:keywords/>
  <cp:lastModifiedBy>Toshiba</cp:lastModifiedBy>
  <cp:revision>2</cp:revision>
  <dcterms:created xsi:type="dcterms:W3CDTF">2015-02-11T05:25:00Z</dcterms:created>
  <dcterms:modified xsi:type="dcterms:W3CDTF">2015-02-11T05:25:00Z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